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956" w:rsidRDefault="00B815A9" w:rsidP="00B815A9">
      <w:pPr>
        <w:jc w:val="center"/>
        <w:rPr>
          <w:b/>
          <w:sz w:val="32"/>
          <w:szCs w:val="32"/>
          <w:lang w:val="pt-BR"/>
        </w:rPr>
      </w:pPr>
      <w:r w:rsidRPr="00B815A9">
        <w:rPr>
          <w:b/>
          <w:sz w:val="32"/>
          <w:szCs w:val="32"/>
          <w:lang w:val="pt-BR"/>
        </w:rPr>
        <w:t>Problema e Oportunidade</w:t>
      </w:r>
    </w:p>
    <w:p w:rsidR="00B815A9" w:rsidRDefault="00B815A9" w:rsidP="00B815A9">
      <w:pPr>
        <w:ind w:firstLine="72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 xml:space="preserve">O mundo hoje em dia está uma correria, os dias passam num piscar de olhos e muitas vezes as coisa planejadas ficam para trás e acadam sendo esquecidas. Eventos, contas acabam sendo esquecidos. </w:t>
      </w:r>
    </w:p>
    <w:p w:rsidR="00B815A9" w:rsidRDefault="00B815A9" w:rsidP="00B815A9">
      <w:pPr>
        <w:rPr>
          <w:sz w:val="18"/>
          <w:szCs w:val="18"/>
          <w:lang w:val="pt-BR"/>
        </w:rPr>
      </w:pPr>
    </w:p>
    <w:p w:rsidR="00B815A9" w:rsidRDefault="00B815A9" w:rsidP="00B815A9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Solução</w:t>
      </w:r>
    </w:p>
    <w:p w:rsidR="00B815A9" w:rsidRDefault="00B815A9" w:rsidP="00B815A9">
      <w:pPr>
        <w:rPr>
          <w:sz w:val="18"/>
          <w:szCs w:val="18"/>
          <w:lang w:val="pt-BR"/>
        </w:rPr>
      </w:pPr>
    </w:p>
    <w:p w:rsidR="00B815A9" w:rsidRDefault="00B815A9" w:rsidP="00B815A9">
      <w:pPr>
        <w:ind w:firstLine="72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Para resolver esse problema crei uma agenda eletronica que avise de eventos, contas a pagar, salario do mes e o que vai sobrar dele.</w:t>
      </w:r>
    </w:p>
    <w:p w:rsidR="00B815A9" w:rsidRDefault="00B815A9" w:rsidP="00B815A9">
      <w:pPr>
        <w:ind w:firstLine="720"/>
        <w:rPr>
          <w:sz w:val="18"/>
          <w:szCs w:val="18"/>
          <w:lang w:val="pt-BR"/>
        </w:rPr>
      </w:pPr>
    </w:p>
    <w:p w:rsidR="00B815A9" w:rsidRDefault="00B815A9" w:rsidP="00B815A9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Mercado e Concorrência</w:t>
      </w:r>
    </w:p>
    <w:p w:rsidR="00B815A9" w:rsidRDefault="00B815A9" w:rsidP="00B815A9">
      <w:pPr>
        <w:ind w:firstLine="72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Google e Yahoo tem agendas pessoas, porém pouco conhecidas e utilizadas, complicadas para se mexer, além de o proprio usuário ter que fazer os cálculos.</w:t>
      </w:r>
    </w:p>
    <w:p w:rsidR="00B815A9" w:rsidRDefault="00B815A9" w:rsidP="00B815A9">
      <w:pPr>
        <w:ind w:firstLine="720"/>
        <w:rPr>
          <w:sz w:val="18"/>
          <w:szCs w:val="18"/>
          <w:lang w:val="pt-BR"/>
        </w:rPr>
      </w:pPr>
    </w:p>
    <w:p w:rsidR="00B815A9" w:rsidRDefault="00B815A9" w:rsidP="00B815A9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Diferenciais</w:t>
      </w:r>
    </w:p>
    <w:p w:rsidR="00B815A9" w:rsidRDefault="00B815A9" w:rsidP="00B815A9">
      <w:pPr>
        <w:ind w:firstLine="72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Online, pratico, sem compromissos e que pode ser acessado de qualquer lugar, a agenda online foi feita para nao perder mais nenhum compromisso, contas, e ajudar a lembrar daquele aniversario do amigo e que tem que ser separado uma graninha para comprar o presente.</w:t>
      </w:r>
    </w:p>
    <w:p w:rsidR="00B815A9" w:rsidRDefault="00B815A9" w:rsidP="00B815A9">
      <w:pPr>
        <w:ind w:firstLine="720"/>
        <w:rPr>
          <w:sz w:val="18"/>
          <w:szCs w:val="18"/>
          <w:lang w:val="pt-BR"/>
        </w:rPr>
      </w:pPr>
    </w:p>
    <w:p w:rsidR="00B815A9" w:rsidRDefault="00B815A9" w:rsidP="00B815A9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Modelo de Negocios</w:t>
      </w:r>
    </w:p>
    <w:p w:rsidR="00B815A9" w:rsidRDefault="00B815A9" w:rsidP="00B815A9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¿</w:t>
      </w:r>
    </w:p>
    <w:p w:rsidR="00B815A9" w:rsidRPr="00B815A9" w:rsidRDefault="00B815A9" w:rsidP="00B815A9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Demo</w:t>
      </w:r>
      <w:bookmarkStart w:id="0" w:name="_GoBack"/>
      <w:bookmarkEnd w:id="0"/>
    </w:p>
    <w:sectPr w:rsidR="00B815A9" w:rsidRPr="00B8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A9"/>
    <w:rsid w:val="00641956"/>
    <w:rsid w:val="00B8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1C071-2D99-40D4-86E1-93D52653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a%20Faria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</TotalTime>
  <Pages>1</Pages>
  <Words>131</Words>
  <Characters>713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Farias</dc:creator>
  <cp:keywords/>
  <dc:description/>
  <cp:lastModifiedBy>Gabriela Farias</cp:lastModifiedBy>
  <cp:revision>1</cp:revision>
  <dcterms:created xsi:type="dcterms:W3CDTF">2016-09-26T18:05:00Z</dcterms:created>
  <dcterms:modified xsi:type="dcterms:W3CDTF">2016-09-26T18:13:00Z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